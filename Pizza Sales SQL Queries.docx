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0271" w14:textId="7BC75B8D" w:rsidR="009C4D96" w:rsidRDefault="009C4D96" w:rsidP="009C4D96">
      <w:pPr>
        <w:pStyle w:val="Heading1"/>
      </w:pPr>
      <w:r>
        <w:t>Pizza Sales SQL Queries</w:t>
      </w:r>
    </w:p>
    <w:p w14:paraId="46D1944B" w14:textId="3DAAB416" w:rsidR="009C4D96" w:rsidRDefault="009C4D96" w:rsidP="009C4D96">
      <w:pPr>
        <w:pStyle w:val="Heading2"/>
        <w:numPr>
          <w:ilvl w:val="0"/>
          <w:numId w:val="16"/>
        </w:numPr>
      </w:pPr>
      <w:r>
        <w:t>KPIs</w:t>
      </w:r>
    </w:p>
    <w:p w14:paraId="03C44FE6" w14:textId="53B1162F" w:rsidR="009C4D96" w:rsidRPr="009C4D96" w:rsidRDefault="009C4D96" w:rsidP="009C4D96">
      <w:pPr>
        <w:pStyle w:val="Heading3"/>
        <w:numPr>
          <w:ilvl w:val="0"/>
          <w:numId w:val="17"/>
        </w:numPr>
      </w:pPr>
      <w:r>
        <w:t>Total revenue</w:t>
      </w:r>
    </w:p>
    <w:p w14:paraId="11DB546B" w14:textId="738A31B5" w:rsidR="009C4D96" w:rsidRDefault="009C4D96" w:rsidP="009C4D9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0FA9DC" w14:textId="1CC0BA8B" w:rsidR="009C4D96" w:rsidRDefault="009C4D96" w:rsidP="009C4D96">
      <w:r w:rsidRPr="009C4D96">
        <w:rPr>
          <w:noProof/>
        </w:rPr>
        <w:drawing>
          <wp:inline distT="0" distB="0" distL="0" distR="0" wp14:anchorId="28C12B48" wp14:editId="1D265E8B">
            <wp:extent cx="1475509" cy="628327"/>
            <wp:effectExtent l="0" t="0" r="0" b="635"/>
            <wp:docPr id="96232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20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576" cy="6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A44E" w14:textId="267AE719" w:rsidR="009C4D96" w:rsidRDefault="009C4D96" w:rsidP="009C4D96">
      <w:pPr>
        <w:pStyle w:val="Heading3"/>
        <w:numPr>
          <w:ilvl w:val="0"/>
          <w:numId w:val="17"/>
        </w:numPr>
      </w:pPr>
      <w:r>
        <w:t>Average Order Value</w:t>
      </w:r>
    </w:p>
    <w:p w14:paraId="2E487AA8" w14:textId="16687459" w:rsidR="009C4D96" w:rsidRDefault="009C4D96" w:rsidP="009C4D9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F7405F" w14:textId="5ADBB660" w:rsidR="009C4D96" w:rsidRDefault="009C4D96" w:rsidP="009C4D96">
      <w:r w:rsidRPr="009C4D96">
        <w:rPr>
          <w:noProof/>
        </w:rPr>
        <w:drawing>
          <wp:inline distT="0" distB="0" distL="0" distR="0" wp14:anchorId="39F05ADD" wp14:editId="5E4C97D1">
            <wp:extent cx="1447800" cy="656872"/>
            <wp:effectExtent l="0" t="0" r="0" b="0"/>
            <wp:docPr id="139237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76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282" cy="6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9995" w14:textId="58DB2E18" w:rsidR="009C4D96" w:rsidRDefault="009C4D96" w:rsidP="009C4D96">
      <w:pPr>
        <w:pStyle w:val="Heading3"/>
        <w:numPr>
          <w:ilvl w:val="0"/>
          <w:numId w:val="17"/>
        </w:numPr>
      </w:pPr>
      <w:r>
        <w:t>Total Pizzas Sold</w:t>
      </w:r>
    </w:p>
    <w:p w14:paraId="4C6495F6" w14:textId="2D900F58" w:rsidR="009C4D96" w:rsidRDefault="009C4D96" w:rsidP="009C4D96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B83BEA" w14:textId="58EDF0DA" w:rsidR="009C4D96" w:rsidRDefault="009C4D96" w:rsidP="009C4D96">
      <w:r w:rsidRPr="009C4D96">
        <w:rPr>
          <w:noProof/>
        </w:rPr>
        <w:drawing>
          <wp:inline distT="0" distB="0" distL="0" distR="0" wp14:anchorId="31E4EF6F" wp14:editId="0D74E7D1">
            <wp:extent cx="1614055" cy="553720"/>
            <wp:effectExtent l="0" t="0" r="5715" b="0"/>
            <wp:docPr id="133500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3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571" cy="5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417" w14:textId="78DD3BD3" w:rsidR="009C4D96" w:rsidRDefault="009C4D96" w:rsidP="009C4D96">
      <w:pPr>
        <w:pStyle w:val="Heading3"/>
        <w:numPr>
          <w:ilvl w:val="0"/>
          <w:numId w:val="17"/>
        </w:numPr>
      </w:pPr>
      <w:r>
        <w:lastRenderedPageBreak/>
        <w:t>Total Orders</w:t>
      </w:r>
    </w:p>
    <w:p w14:paraId="56E035E9" w14:textId="535AB25A" w:rsidR="009C4D96" w:rsidRDefault="009B6783" w:rsidP="009C4D9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273421" w14:textId="3CC874A0" w:rsidR="009B6783" w:rsidRDefault="009B6783" w:rsidP="009C4D96">
      <w:r w:rsidRPr="009B6783">
        <w:rPr>
          <w:noProof/>
        </w:rPr>
        <w:drawing>
          <wp:inline distT="0" distB="0" distL="0" distR="0" wp14:anchorId="712F0107" wp14:editId="334760C1">
            <wp:extent cx="1729890" cy="746825"/>
            <wp:effectExtent l="0" t="0" r="3810" b="0"/>
            <wp:docPr id="145532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27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D3D4" w14:textId="12FDF958" w:rsidR="009B6783" w:rsidRDefault="009B6783" w:rsidP="009B6783">
      <w:pPr>
        <w:pStyle w:val="Heading3"/>
        <w:numPr>
          <w:ilvl w:val="0"/>
          <w:numId w:val="17"/>
        </w:numPr>
      </w:pPr>
      <w:r>
        <w:t>Average Pizzas per Order</w:t>
      </w:r>
    </w:p>
    <w:p w14:paraId="7FA54F19" w14:textId="77777777" w:rsidR="009B6783" w:rsidRPr="00397671" w:rsidRDefault="009B6783" w:rsidP="0039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671">
        <w:rPr>
          <w:rFonts w:ascii="Consolas" w:hAnsi="Consolas" w:cs="Consolas"/>
          <w:color w:val="0000FF"/>
          <w:sz w:val="19"/>
          <w:szCs w:val="19"/>
        </w:rPr>
        <w:t>select</w:t>
      </w:r>
      <w:r w:rsidRPr="00397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671">
        <w:rPr>
          <w:rFonts w:ascii="Consolas" w:hAnsi="Consolas" w:cs="Consolas"/>
          <w:color w:val="FF00FF"/>
          <w:sz w:val="19"/>
          <w:szCs w:val="19"/>
        </w:rPr>
        <w:t>cast</w:t>
      </w:r>
      <w:r w:rsidRPr="00397671">
        <w:rPr>
          <w:rFonts w:ascii="Consolas" w:hAnsi="Consolas" w:cs="Consolas"/>
          <w:color w:val="808080"/>
          <w:sz w:val="19"/>
          <w:szCs w:val="19"/>
        </w:rPr>
        <w:t>(</w:t>
      </w:r>
      <w:r w:rsidRPr="00397671">
        <w:rPr>
          <w:rFonts w:ascii="Consolas" w:hAnsi="Consolas" w:cs="Consolas"/>
          <w:color w:val="FF00FF"/>
          <w:sz w:val="19"/>
          <w:szCs w:val="19"/>
        </w:rPr>
        <w:t>cast</w:t>
      </w:r>
      <w:r w:rsidRPr="00397671">
        <w:rPr>
          <w:rFonts w:ascii="Consolas" w:hAnsi="Consolas" w:cs="Consolas"/>
          <w:color w:val="808080"/>
          <w:sz w:val="19"/>
          <w:szCs w:val="19"/>
        </w:rPr>
        <w:t>(</w:t>
      </w:r>
      <w:r w:rsidRPr="00397671">
        <w:rPr>
          <w:rFonts w:ascii="Consolas" w:hAnsi="Consolas" w:cs="Consolas"/>
          <w:color w:val="FF00FF"/>
          <w:sz w:val="19"/>
          <w:szCs w:val="19"/>
        </w:rPr>
        <w:t>sum</w:t>
      </w:r>
      <w:r w:rsidRPr="00397671">
        <w:rPr>
          <w:rFonts w:ascii="Consolas" w:hAnsi="Consolas" w:cs="Consolas"/>
          <w:color w:val="808080"/>
          <w:sz w:val="19"/>
          <w:szCs w:val="19"/>
        </w:rPr>
        <w:t>(</w:t>
      </w:r>
      <w:r w:rsidRPr="00397671">
        <w:rPr>
          <w:rFonts w:ascii="Consolas" w:hAnsi="Consolas" w:cs="Consolas"/>
          <w:color w:val="000000"/>
          <w:sz w:val="19"/>
          <w:szCs w:val="19"/>
        </w:rPr>
        <w:t>quantity</w:t>
      </w:r>
      <w:r w:rsidRPr="00397671">
        <w:rPr>
          <w:rFonts w:ascii="Consolas" w:hAnsi="Consolas" w:cs="Consolas"/>
          <w:color w:val="808080"/>
          <w:sz w:val="19"/>
          <w:szCs w:val="19"/>
        </w:rPr>
        <w:t>)</w:t>
      </w:r>
      <w:r w:rsidRPr="00397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671">
        <w:rPr>
          <w:rFonts w:ascii="Consolas" w:hAnsi="Consolas" w:cs="Consolas"/>
          <w:color w:val="0000FF"/>
          <w:sz w:val="19"/>
          <w:szCs w:val="19"/>
        </w:rPr>
        <w:t>as</w:t>
      </w:r>
      <w:r w:rsidRPr="00397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671">
        <w:rPr>
          <w:rFonts w:ascii="Consolas" w:hAnsi="Consolas" w:cs="Consolas"/>
          <w:color w:val="0000FF"/>
          <w:sz w:val="19"/>
          <w:szCs w:val="19"/>
        </w:rPr>
        <w:t>decimal</w:t>
      </w:r>
      <w:r w:rsidRPr="00397671">
        <w:rPr>
          <w:rFonts w:ascii="Consolas" w:hAnsi="Consolas" w:cs="Consolas"/>
          <w:color w:val="808080"/>
          <w:sz w:val="19"/>
          <w:szCs w:val="19"/>
        </w:rPr>
        <w:t>(</w:t>
      </w:r>
      <w:r w:rsidRPr="00397671">
        <w:rPr>
          <w:rFonts w:ascii="Consolas" w:hAnsi="Consolas" w:cs="Consolas"/>
          <w:color w:val="000000"/>
          <w:sz w:val="19"/>
          <w:szCs w:val="19"/>
        </w:rPr>
        <w:t>10</w:t>
      </w:r>
      <w:r w:rsidRPr="00397671">
        <w:rPr>
          <w:rFonts w:ascii="Consolas" w:hAnsi="Consolas" w:cs="Consolas"/>
          <w:color w:val="808080"/>
          <w:sz w:val="19"/>
          <w:szCs w:val="19"/>
        </w:rPr>
        <w:t>,</w:t>
      </w:r>
      <w:r w:rsidRPr="00397671">
        <w:rPr>
          <w:rFonts w:ascii="Consolas" w:hAnsi="Consolas" w:cs="Consolas"/>
          <w:color w:val="000000"/>
          <w:sz w:val="19"/>
          <w:szCs w:val="19"/>
        </w:rPr>
        <w:t>2</w:t>
      </w:r>
      <w:r w:rsidRPr="00397671">
        <w:rPr>
          <w:rFonts w:ascii="Consolas" w:hAnsi="Consolas" w:cs="Consolas"/>
          <w:color w:val="808080"/>
          <w:sz w:val="19"/>
          <w:szCs w:val="19"/>
        </w:rPr>
        <w:t>))/</w:t>
      </w:r>
    </w:p>
    <w:p w14:paraId="03D86ED7" w14:textId="77777777" w:rsidR="009B6783" w:rsidRPr="00397671" w:rsidRDefault="009B6783" w:rsidP="0039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671">
        <w:rPr>
          <w:rFonts w:ascii="Consolas" w:hAnsi="Consolas" w:cs="Consolas"/>
          <w:color w:val="FF00FF"/>
          <w:sz w:val="19"/>
          <w:szCs w:val="19"/>
        </w:rPr>
        <w:t>cast</w:t>
      </w:r>
      <w:r w:rsidRPr="00397671">
        <w:rPr>
          <w:rFonts w:ascii="Consolas" w:hAnsi="Consolas" w:cs="Consolas"/>
          <w:color w:val="808080"/>
          <w:sz w:val="19"/>
          <w:szCs w:val="19"/>
        </w:rPr>
        <w:t>(</w:t>
      </w:r>
      <w:r w:rsidRPr="00397671">
        <w:rPr>
          <w:rFonts w:ascii="Consolas" w:hAnsi="Consolas" w:cs="Consolas"/>
          <w:color w:val="FF00FF"/>
          <w:sz w:val="19"/>
          <w:szCs w:val="19"/>
        </w:rPr>
        <w:t>count</w:t>
      </w:r>
      <w:r w:rsidRPr="00397671">
        <w:rPr>
          <w:rFonts w:ascii="Consolas" w:hAnsi="Consolas" w:cs="Consolas"/>
          <w:color w:val="808080"/>
          <w:sz w:val="19"/>
          <w:szCs w:val="19"/>
        </w:rPr>
        <w:t>(</w:t>
      </w:r>
      <w:r w:rsidRPr="00397671">
        <w:rPr>
          <w:rFonts w:ascii="Consolas" w:hAnsi="Consolas" w:cs="Consolas"/>
          <w:color w:val="0000FF"/>
          <w:sz w:val="19"/>
          <w:szCs w:val="19"/>
        </w:rPr>
        <w:t>distinct</w:t>
      </w:r>
      <w:r w:rsidRPr="0039767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97671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397671">
        <w:rPr>
          <w:rFonts w:ascii="Consolas" w:hAnsi="Consolas" w:cs="Consolas"/>
          <w:color w:val="808080"/>
          <w:sz w:val="19"/>
          <w:szCs w:val="19"/>
        </w:rPr>
        <w:t>))</w:t>
      </w:r>
      <w:r w:rsidRPr="00397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671">
        <w:rPr>
          <w:rFonts w:ascii="Consolas" w:hAnsi="Consolas" w:cs="Consolas"/>
          <w:color w:val="0000FF"/>
          <w:sz w:val="19"/>
          <w:szCs w:val="19"/>
        </w:rPr>
        <w:t>as</w:t>
      </w:r>
      <w:r w:rsidRPr="00397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671">
        <w:rPr>
          <w:rFonts w:ascii="Consolas" w:hAnsi="Consolas" w:cs="Consolas"/>
          <w:color w:val="0000FF"/>
          <w:sz w:val="19"/>
          <w:szCs w:val="19"/>
        </w:rPr>
        <w:t>decimal</w:t>
      </w:r>
      <w:r w:rsidRPr="00397671">
        <w:rPr>
          <w:rFonts w:ascii="Consolas" w:hAnsi="Consolas" w:cs="Consolas"/>
          <w:color w:val="808080"/>
          <w:sz w:val="19"/>
          <w:szCs w:val="19"/>
        </w:rPr>
        <w:t>(</w:t>
      </w:r>
      <w:r w:rsidRPr="00397671">
        <w:rPr>
          <w:rFonts w:ascii="Consolas" w:hAnsi="Consolas" w:cs="Consolas"/>
          <w:color w:val="000000"/>
          <w:sz w:val="19"/>
          <w:szCs w:val="19"/>
        </w:rPr>
        <w:t>10</w:t>
      </w:r>
      <w:r w:rsidRPr="00397671">
        <w:rPr>
          <w:rFonts w:ascii="Consolas" w:hAnsi="Consolas" w:cs="Consolas"/>
          <w:color w:val="808080"/>
          <w:sz w:val="19"/>
          <w:szCs w:val="19"/>
        </w:rPr>
        <w:t>,</w:t>
      </w:r>
      <w:r w:rsidRPr="00397671">
        <w:rPr>
          <w:rFonts w:ascii="Consolas" w:hAnsi="Consolas" w:cs="Consolas"/>
          <w:color w:val="000000"/>
          <w:sz w:val="19"/>
          <w:szCs w:val="19"/>
        </w:rPr>
        <w:t>2</w:t>
      </w:r>
      <w:r w:rsidRPr="00397671">
        <w:rPr>
          <w:rFonts w:ascii="Consolas" w:hAnsi="Consolas" w:cs="Consolas"/>
          <w:color w:val="808080"/>
          <w:sz w:val="19"/>
          <w:szCs w:val="19"/>
        </w:rPr>
        <w:t>))</w:t>
      </w:r>
      <w:r w:rsidRPr="00397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671">
        <w:rPr>
          <w:rFonts w:ascii="Consolas" w:hAnsi="Consolas" w:cs="Consolas"/>
          <w:color w:val="0000FF"/>
          <w:sz w:val="19"/>
          <w:szCs w:val="19"/>
        </w:rPr>
        <w:t>as</w:t>
      </w:r>
      <w:r w:rsidRPr="00397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671">
        <w:rPr>
          <w:rFonts w:ascii="Consolas" w:hAnsi="Consolas" w:cs="Consolas"/>
          <w:color w:val="0000FF"/>
          <w:sz w:val="19"/>
          <w:szCs w:val="19"/>
        </w:rPr>
        <w:t>decimal</w:t>
      </w:r>
      <w:r w:rsidRPr="00397671">
        <w:rPr>
          <w:rFonts w:ascii="Consolas" w:hAnsi="Consolas" w:cs="Consolas"/>
          <w:color w:val="808080"/>
          <w:sz w:val="19"/>
          <w:szCs w:val="19"/>
        </w:rPr>
        <w:t>(</w:t>
      </w:r>
      <w:r w:rsidRPr="00397671">
        <w:rPr>
          <w:rFonts w:ascii="Consolas" w:hAnsi="Consolas" w:cs="Consolas"/>
          <w:color w:val="000000"/>
          <w:sz w:val="19"/>
          <w:szCs w:val="19"/>
        </w:rPr>
        <w:t>10</w:t>
      </w:r>
      <w:r w:rsidRPr="00397671">
        <w:rPr>
          <w:rFonts w:ascii="Consolas" w:hAnsi="Consolas" w:cs="Consolas"/>
          <w:color w:val="808080"/>
          <w:sz w:val="19"/>
          <w:szCs w:val="19"/>
        </w:rPr>
        <w:t>,</w:t>
      </w:r>
      <w:r w:rsidRPr="00397671">
        <w:rPr>
          <w:rFonts w:ascii="Consolas" w:hAnsi="Consolas" w:cs="Consolas"/>
          <w:color w:val="000000"/>
          <w:sz w:val="19"/>
          <w:szCs w:val="19"/>
        </w:rPr>
        <w:t>2</w:t>
      </w:r>
      <w:r w:rsidRPr="00397671">
        <w:rPr>
          <w:rFonts w:ascii="Consolas" w:hAnsi="Consolas" w:cs="Consolas"/>
          <w:color w:val="808080"/>
          <w:sz w:val="19"/>
          <w:szCs w:val="19"/>
        </w:rPr>
        <w:t>))</w:t>
      </w:r>
    </w:p>
    <w:p w14:paraId="319D1142" w14:textId="2120F238" w:rsidR="009B6783" w:rsidRPr="009B6783" w:rsidRDefault="009B6783" w:rsidP="00397671">
      <w:r w:rsidRPr="00397671">
        <w:rPr>
          <w:rFonts w:ascii="Consolas" w:hAnsi="Consolas" w:cs="Consolas"/>
          <w:color w:val="0000FF"/>
          <w:sz w:val="19"/>
          <w:szCs w:val="19"/>
        </w:rPr>
        <w:t>as</w:t>
      </w:r>
      <w:r w:rsidRPr="00397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671"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 w:rsidRPr="003976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671">
        <w:rPr>
          <w:rFonts w:ascii="Consolas" w:hAnsi="Consolas" w:cs="Consolas"/>
          <w:color w:val="0000FF"/>
          <w:sz w:val="19"/>
          <w:szCs w:val="19"/>
        </w:rPr>
        <w:t>from</w:t>
      </w:r>
      <w:r w:rsidRPr="003976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67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397671">
        <w:rPr>
          <w:rFonts w:ascii="Consolas" w:hAnsi="Consolas" w:cs="Consolas"/>
          <w:color w:val="808080"/>
          <w:sz w:val="19"/>
          <w:szCs w:val="19"/>
        </w:rPr>
        <w:t>;</w:t>
      </w:r>
    </w:p>
    <w:p w14:paraId="193F0030" w14:textId="1A2A1CD3" w:rsidR="009B6783" w:rsidRDefault="00397671" w:rsidP="009B6783">
      <w:r w:rsidRPr="00397671">
        <w:rPr>
          <w:noProof/>
        </w:rPr>
        <w:drawing>
          <wp:inline distT="0" distB="0" distL="0" distR="0" wp14:anchorId="5CA08CF6" wp14:editId="164CB00E">
            <wp:extent cx="1661304" cy="784928"/>
            <wp:effectExtent l="0" t="0" r="0" b="0"/>
            <wp:docPr id="43924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41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8265" w14:textId="77777777" w:rsidR="00397671" w:rsidRDefault="00397671" w:rsidP="009B6783"/>
    <w:p w14:paraId="055A0DC5" w14:textId="77F30FE2" w:rsidR="00D15620" w:rsidRDefault="00D15620" w:rsidP="00D15620">
      <w:pPr>
        <w:pStyle w:val="Heading2"/>
        <w:numPr>
          <w:ilvl w:val="0"/>
          <w:numId w:val="16"/>
        </w:numPr>
      </w:pPr>
      <w:r>
        <w:t>Charts Requirements</w:t>
      </w:r>
    </w:p>
    <w:p w14:paraId="40843484" w14:textId="31EB9F54" w:rsidR="00D15620" w:rsidRDefault="00D15620" w:rsidP="00D15620">
      <w:pPr>
        <w:pStyle w:val="Heading3"/>
        <w:numPr>
          <w:ilvl w:val="0"/>
          <w:numId w:val="18"/>
        </w:numPr>
      </w:pPr>
      <w:r>
        <w:t>Daily trend for Total Orders</w:t>
      </w:r>
    </w:p>
    <w:p w14:paraId="592A7087" w14:textId="77777777" w:rsidR="00D15620" w:rsidRDefault="00D15620" w:rsidP="00D156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09B749" w14:textId="77777777" w:rsidR="00D15620" w:rsidRDefault="00D15620" w:rsidP="00D156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15D354" w14:textId="4C2BDEA8" w:rsidR="00D15620" w:rsidRPr="00D15620" w:rsidRDefault="00D15620" w:rsidP="00D15620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80CFD0" w14:textId="55BBC950" w:rsidR="009B6783" w:rsidRDefault="00D15620" w:rsidP="009B6783">
      <w:r w:rsidRPr="00D15620">
        <w:drawing>
          <wp:inline distT="0" distB="0" distL="0" distR="0" wp14:anchorId="2026E39F" wp14:editId="0EF71CBD">
            <wp:extent cx="1874682" cy="1600339"/>
            <wp:effectExtent l="0" t="0" r="0" b="0"/>
            <wp:docPr id="11133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3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8D45" w14:textId="6B7093FC" w:rsidR="00D15620" w:rsidRDefault="00D15620" w:rsidP="00D15620">
      <w:pPr>
        <w:pStyle w:val="Heading3"/>
        <w:numPr>
          <w:ilvl w:val="0"/>
          <w:numId w:val="18"/>
        </w:numPr>
      </w:pPr>
      <w:r>
        <w:lastRenderedPageBreak/>
        <w:t>Monthly trend for Total Orders</w:t>
      </w:r>
    </w:p>
    <w:p w14:paraId="096B0C0D" w14:textId="77777777" w:rsidR="00D15620" w:rsidRDefault="00D15620" w:rsidP="00AB29E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29F940" w14:textId="77777777" w:rsidR="00D15620" w:rsidRDefault="00D15620" w:rsidP="00AB29E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B2307B" w14:textId="77777777" w:rsidR="00D15620" w:rsidRDefault="00D15620" w:rsidP="00AB29E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552E35" w14:textId="714BF991" w:rsidR="00D15620" w:rsidRDefault="00D15620" w:rsidP="00AB29E3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1AA69C4" w14:textId="47A92BA5" w:rsidR="00D15620" w:rsidRDefault="00D15620" w:rsidP="00D15620">
      <w:r w:rsidRPr="00D15620">
        <w:drawing>
          <wp:inline distT="0" distB="0" distL="0" distR="0" wp14:anchorId="3FFC333B" wp14:editId="4946338D">
            <wp:extent cx="2042337" cy="2347163"/>
            <wp:effectExtent l="0" t="0" r="0" b="0"/>
            <wp:docPr id="14985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1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5AB8" w14:textId="2624EFCA" w:rsidR="00D15620" w:rsidRDefault="00AB29E3" w:rsidP="00D15620">
      <w:pPr>
        <w:pStyle w:val="Heading3"/>
        <w:numPr>
          <w:ilvl w:val="0"/>
          <w:numId w:val="18"/>
        </w:numPr>
      </w:pPr>
      <w:r>
        <w:t>% of sales by Category</w:t>
      </w:r>
    </w:p>
    <w:p w14:paraId="72850359" w14:textId="77777777" w:rsidR="00AB29E3" w:rsidRDefault="00AB29E3" w:rsidP="00AB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pct_of_total_sales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B4BD666" w14:textId="676CCC10" w:rsidR="00AB29E3" w:rsidRPr="00AB29E3" w:rsidRDefault="00AB29E3" w:rsidP="00AB2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5E4EFFED" w14:textId="5C4E1A17" w:rsidR="00AB29E3" w:rsidRDefault="00AB29E3" w:rsidP="00AB29E3">
      <w:r w:rsidRPr="00AB29E3">
        <w:drawing>
          <wp:inline distT="0" distB="0" distL="0" distR="0" wp14:anchorId="2C24FB97" wp14:editId="5D949F54">
            <wp:extent cx="2353217" cy="900545"/>
            <wp:effectExtent l="0" t="0" r="9525" b="0"/>
            <wp:docPr id="163937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74570" name=""/>
                    <pic:cNvPicPr/>
                  </pic:nvPicPr>
                  <pic:blipFill rotWithShape="1">
                    <a:blip r:embed="rId14"/>
                    <a:srcRect b="14994"/>
                    <a:stretch/>
                  </pic:blipFill>
                  <pic:spPr bwMode="auto">
                    <a:xfrm>
                      <a:off x="0" y="0"/>
                      <a:ext cx="2356492" cy="90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ED0D2" w14:textId="5CD6B4BB" w:rsidR="00AB29E3" w:rsidRDefault="00AB29E3" w:rsidP="00AB29E3">
      <w:pPr>
        <w:pStyle w:val="Heading3"/>
        <w:numPr>
          <w:ilvl w:val="0"/>
          <w:numId w:val="18"/>
        </w:numPr>
      </w:pPr>
      <w:r>
        <w:t>% of sales by Size</w:t>
      </w:r>
    </w:p>
    <w:p w14:paraId="6D8DF2F0" w14:textId="77777777" w:rsidR="00AB29E3" w:rsidRDefault="00AB29E3" w:rsidP="00AB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pct_of_total_sales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CDCDCE1" w14:textId="79ADD2A0" w:rsidR="00AB29E3" w:rsidRDefault="00AB29E3" w:rsidP="00AB2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032C1849" w14:textId="48971807" w:rsidR="00AB29E3" w:rsidRDefault="00AB29E3" w:rsidP="00AB29E3">
      <w:r w:rsidRPr="00AB29E3">
        <w:drawing>
          <wp:inline distT="0" distB="0" distL="0" distR="0" wp14:anchorId="6781A546" wp14:editId="02B7B69A">
            <wp:extent cx="2147686" cy="865909"/>
            <wp:effectExtent l="0" t="0" r="5080" b="0"/>
            <wp:docPr id="130675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56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8115" cy="8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2687" w14:textId="36E1D34E" w:rsidR="00AB29E3" w:rsidRDefault="00AC5A5E" w:rsidP="00AC5A5E">
      <w:pPr>
        <w:pStyle w:val="Heading3"/>
        <w:numPr>
          <w:ilvl w:val="0"/>
          <w:numId w:val="18"/>
        </w:numPr>
      </w:pPr>
      <w:r>
        <w:lastRenderedPageBreak/>
        <w:t>Total Pizzas Sold by Pizza Category</w:t>
      </w:r>
    </w:p>
    <w:p w14:paraId="1A12C085" w14:textId="77777777" w:rsidR="00AC5A5E" w:rsidRDefault="00AC5A5E" w:rsidP="00AC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C707F50" w14:textId="77777777" w:rsidR="00AC5A5E" w:rsidRDefault="00AC5A5E" w:rsidP="00AC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E3674F" w14:textId="62D10776" w:rsidR="00AC5A5E" w:rsidRDefault="00AC5A5E" w:rsidP="00AC5A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</w:t>
      </w:r>
      <w:proofErr w:type="spellEnd"/>
    </w:p>
    <w:p w14:paraId="08EC7801" w14:textId="39240BAD" w:rsidR="00AC5A5E" w:rsidRDefault="00AC5A5E" w:rsidP="00AC5A5E">
      <w:r w:rsidRPr="00AC5A5E">
        <w:drawing>
          <wp:inline distT="0" distB="0" distL="0" distR="0" wp14:anchorId="36E0AC83" wp14:editId="6446EE10">
            <wp:extent cx="1897544" cy="1143099"/>
            <wp:effectExtent l="0" t="0" r="7620" b="0"/>
            <wp:docPr id="142209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4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6861" w14:textId="5D1E00FD" w:rsidR="00AC5A5E" w:rsidRDefault="00AC5A5E" w:rsidP="00AC5A5E">
      <w:pPr>
        <w:pStyle w:val="Heading3"/>
        <w:numPr>
          <w:ilvl w:val="0"/>
          <w:numId w:val="18"/>
        </w:numPr>
      </w:pPr>
      <w:r>
        <w:t>Top 5 bestsellers by Revenue</w:t>
      </w:r>
    </w:p>
    <w:p w14:paraId="1A8246B1" w14:textId="77777777" w:rsidR="00AC5A5E" w:rsidRDefault="00AC5A5E" w:rsidP="00AC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154413443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2DEC29B" w14:textId="77777777" w:rsidR="00AC5A5E" w:rsidRDefault="00AC5A5E" w:rsidP="00AC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2811A" w14:textId="06DC60AC" w:rsidR="00AC5A5E" w:rsidRDefault="00AC5A5E" w:rsidP="00AC5A5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bookmarkEnd w:id="0"/>
    <w:p w14:paraId="132A3BCC" w14:textId="5E0A7331" w:rsidR="00AC5A5E" w:rsidRDefault="00AC5A5E" w:rsidP="00AC5A5E">
      <w:r w:rsidRPr="00AC5A5E">
        <w:drawing>
          <wp:inline distT="0" distB="0" distL="0" distR="0" wp14:anchorId="51F20454" wp14:editId="4C9CE913">
            <wp:extent cx="2263336" cy="998307"/>
            <wp:effectExtent l="0" t="0" r="3810" b="0"/>
            <wp:docPr id="30734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41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380" w14:textId="16AA68DB" w:rsidR="00AC5A5E" w:rsidRDefault="00AC5A5E" w:rsidP="00AC5A5E">
      <w:pPr>
        <w:pStyle w:val="Heading3"/>
        <w:numPr>
          <w:ilvl w:val="0"/>
          <w:numId w:val="18"/>
        </w:numPr>
      </w:pPr>
      <w:r>
        <w:t xml:space="preserve">Top 5 bestsellers by </w:t>
      </w:r>
      <w:r>
        <w:t>Total Quantity</w:t>
      </w:r>
    </w:p>
    <w:p w14:paraId="7B736030" w14:textId="77777777" w:rsidR="00422F2E" w:rsidRDefault="00422F2E" w:rsidP="0042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43E1025" w14:textId="77777777" w:rsidR="00422F2E" w:rsidRDefault="00422F2E" w:rsidP="0042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703DDC" w14:textId="2BFE14EA" w:rsidR="00AC5A5E" w:rsidRDefault="00422F2E" w:rsidP="00422F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316948" w14:textId="1F298F03" w:rsidR="00422F2E" w:rsidRDefault="00422F2E" w:rsidP="00422F2E">
      <w:r w:rsidRPr="00422F2E">
        <w:drawing>
          <wp:inline distT="0" distB="0" distL="0" distR="0" wp14:anchorId="1860360B" wp14:editId="3E05F034">
            <wp:extent cx="2682472" cy="1059272"/>
            <wp:effectExtent l="0" t="0" r="3810" b="7620"/>
            <wp:docPr id="204203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32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E65B" w14:textId="20F9E0E7" w:rsidR="00422F2E" w:rsidRDefault="00422F2E" w:rsidP="00422F2E">
      <w:pPr>
        <w:pStyle w:val="Heading3"/>
        <w:numPr>
          <w:ilvl w:val="0"/>
          <w:numId w:val="18"/>
        </w:numPr>
      </w:pPr>
      <w:r>
        <w:t xml:space="preserve">Top 5 bestsellers by Total </w:t>
      </w:r>
      <w:r>
        <w:t>Orders</w:t>
      </w:r>
    </w:p>
    <w:p w14:paraId="3E21C5AB" w14:textId="44ABEDAB" w:rsidR="00422F2E" w:rsidRDefault="00422F2E" w:rsidP="0042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Hlk154413555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0A8FF0C" w14:textId="77777777" w:rsidR="00422F2E" w:rsidRDefault="00422F2E" w:rsidP="0042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D41670" w14:textId="5E4D459A" w:rsidR="00AC5A5E" w:rsidRDefault="00422F2E" w:rsidP="00422F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bookmarkEnd w:id="1"/>
    <w:p w14:paraId="2E59FDF2" w14:textId="4290CCFA" w:rsidR="00422F2E" w:rsidRDefault="00422F2E" w:rsidP="00422F2E">
      <w:r w:rsidRPr="00422F2E">
        <w:lastRenderedPageBreak/>
        <w:drawing>
          <wp:inline distT="0" distB="0" distL="0" distR="0" wp14:anchorId="4814694A" wp14:editId="521806E3">
            <wp:extent cx="2400508" cy="1021168"/>
            <wp:effectExtent l="0" t="0" r="0" b="7620"/>
            <wp:docPr id="115061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13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83E8" w14:textId="45606DDF" w:rsidR="00422F2E" w:rsidRDefault="00422F2E" w:rsidP="00422F2E">
      <w:pPr>
        <w:pStyle w:val="Heading3"/>
        <w:numPr>
          <w:ilvl w:val="0"/>
          <w:numId w:val="18"/>
        </w:numPr>
      </w:pPr>
      <w:r>
        <w:t>Bottom</w:t>
      </w:r>
      <w:r>
        <w:t xml:space="preserve"> 5 bestsellers by Revenue</w:t>
      </w:r>
    </w:p>
    <w:p w14:paraId="2D50B170" w14:textId="77777777" w:rsidR="00422F2E" w:rsidRDefault="00422F2E" w:rsidP="0042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BB3F3BA" w14:textId="77777777" w:rsidR="00422F2E" w:rsidRDefault="00422F2E" w:rsidP="0042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99D87A" w14:textId="20341598" w:rsidR="00422F2E" w:rsidRDefault="00422F2E" w:rsidP="00422F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238C21D4" w14:textId="79A27F29" w:rsidR="00422F2E" w:rsidRDefault="00422F2E" w:rsidP="00422F2E">
      <w:pPr>
        <w:rPr>
          <w:rFonts w:ascii="Consolas" w:hAnsi="Consolas" w:cs="Consolas"/>
          <w:color w:val="0000FF"/>
          <w:sz w:val="19"/>
          <w:szCs w:val="19"/>
        </w:rPr>
      </w:pPr>
      <w:r w:rsidRPr="00422F2E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9F54360" wp14:editId="0126A0E8">
            <wp:extent cx="2789162" cy="1051651"/>
            <wp:effectExtent l="0" t="0" r="0" b="0"/>
            <wp:docPr id="190184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484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0F5C" w14:textId="09E65724" w:rsidR="00422F2E" w:rsidRDefault="00422F2E" w:rsidP="00422F2E">
      <w:pPr>
        <w:pStyle w:val="Heading3"/>
        <w:numPr>
          <w:ilvl w:val="0"/>
          <w:numId w:val="18"/>
        </w:numPr>
        <w:tabs>
          <w:tab w:val="num" w:pos="432"/>
        </w:tabs>
        <w:ind w:left="432" w:hanging="432"/>
      </w:pPr>
      <w:r>
        <w:t>Bottom</w:t>
      </w:r>
      <w:r>
        <w:t xml:space="preserve"> 5 bestsellers by Total Quantity</w:t>
      </w:r>
    </w:p>
    <w:p w14:paraId="6CA0BB2E" w14:textId="77777777" w:rsidR="00422F2E" w:rsidRDefault="00422F2E" w:rsidP="0042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D39B2DE" w14:textId="77777777" w:rsidR="00422F2E" w:rsidRDefault="00422F2E" w:rsidP="0042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8FE2DC" w14:textId="676C48FD" w:rsidR="00422F2E" w:rsidRDefault="00422F2E" w:rsidP="00422F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sc</w:t>
      </w:r>
      <w:proofErr w:type="spellEnd"/>
    </w:p>
    <w:p w14:paraId="6A7D2AAC" w14:textId="6523847D" w:rsidR="00422F2E" w:rsidRDefault="00422F2E" w:rsidP="00422F2E">
      <w:r w:rsidRPr="00422F2E">
        <w:drawing>
          <wp:inline distT="0" distB="0" distL="0" distR="0" wp14:anchorId="1E9EA846" wp14:editId="47AA3861">
            <wp:extent cx="2621507" cy="1005927"/>
            <wp:effectExtent l="0" t="0" r="7620" b="3810"/>
            <wp:docPr id="32251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168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D390" w14:textId="0B06436B" w:rsidR="00422F2E" w:rsidRDefault="00422F2E" w:rsidP="00422F2E">
      <w:pPr>
        <w:pStyle w:val="Heading3"/>
        <w:numPr>
          <w:ilvl w:val="0"/>
          <w:numId w:val="18"/>
        </w:numPr>
        <w:tabs>
          <w:tab w:val="num" w:pos="432"/>
        </w:tabs>
        <w:ind w:left="432" w:hanging="432"/>
      </w:pPr>
      <w:r>
        <w:t>Bottom</w:t>
      </w:r>
      <w:r>
        <w:t xml:space="preserve"> 5 bestsellers by Total Orders</w:t>
      </w:r>
    </w:p>
    <w:p w14:paraId="4A1FB29E" w14:textId="63C85E32" w:rsidR="00422F2E" w:rsidRDefault="00422F2E" w:rsidP="0042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D143044" w14:textId="77777777" w:rsidR="00422F2E" w:rsidRDefault="00422F2E" w:rsidP="0042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8C6483" w14:textId="051E5766" w:rsidR="00422F2E" w:rsidRDefault="00422F2E" w:rsidP="00422F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sc</w:t>
      </w:r>
      <w:proofErr w:type="spellEnd"/>
    </w:p>
    <w:p w14:paraId="6AED94F9" w14:textId="1BFADDD7" w:rsidR="00422F2E" w:rsidRPr="00AC5A5E" w:rsidRDefault="00422F2E" w:rsidP="00422F2E">
      <w:r w:rsidRPr="00422F2E">
        <w:drawing>
          <wp:inline distT="0" distB="0" distL="0" distR="0" wp14:anchorId="4B85ADC8" wp14:editId="6268BB01">
            <wp:extent cx="2507197" cy="1044030"/>
            <wp:effectExtent l="0" t="0" r="7620" b="3810"/>
            <wp:docPr id="164276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98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F2E" w:rsidRPr="00AC5A5E">
      <w:footerReference w:type="default" r:id="rId23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8B88" w14:textId="77777777" w:rsidR="009A5B97" w:rsidRDefault="009A5B97">
      <w:pPr>
        <w:spacing w:after="0" w:line="240" w:lineRule="auto"/>
      </w:pPr>
      <w:r>
        <w:separator/>
      </w:r>
    </w:p>
  </w:endnote>
  <w:endnote w:type="continuationSeparator" w:id="0">
    <w:p w14:paraId="10BAFC0C" w14:textId="77777777" w:rsidR="009A5B97" w:rsidRDefault="009A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798B8CBC" w14:textId="77777777" w:rsidR="006D435B" w:rsidRDefault="00CD7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F9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1168" w14:textId="77777777" w:rsidR="009A5B97" w:rsidRDefault="009A5B97">
      <w:pPr>
        <w:spacing w:after="0" w:line="240" w:lineRule="auto"/>
      </w:pPr>
      <w:r>
        <w:separator/>
      </w:r>
    </w:p>
  </w:footnote>
  <w:footnote w:type="continuationSeparator" w:id="0">
    <w:p w14:paraId="08F15ED5" w14:textId="77777777" w:rsidR="009A5B97" w:rsidRDefault="009A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1954F10"/>
    <w:multiLevelType w:val="hybridMultilevel"/>
    <w:tmpl w:val="01C42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7C155C5"/>
    <w:multiLevelType w:val="hybridMultilevel"/>
    <w:tmpl w:val="A318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C590C"/>
    <w:multiLevelType w:val="hybridMultilevel"/>
    <w:tmpl w:val="ADC01E92"/>
    <w:lvl w:ilvl="0" w:tplc="35881F2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4588367">
    <w:abstractNumId w:val="5"/>
  </w:num>
  <w:num w:numId="2" w16cid:durableId="771627003">
    <w:abstractNumId w:val="5"/>
    <w:lvlOverride w:ilvl="0">
      <w:startOverride w:val="1"/>
    </w:lvlOverride>
  </w:num>
  <w:num w:numId="3" w16cid:durableId="12266330">
    <w:abstractNumId w:val="10"/>
  </w:num>
  <w:num w:numId="4" w16cid:durableId="392853337">
    <w:abstractNumId w:val="4"/>
  </w:num>
  <w:num w:numId="5" w16cid:durableId="448085342">
    <w:abstractNumId w:val="15"/>
  </w:num>
  <w:num w:numId="6" w16cid:durableId="214778362">
    <w:abstractNumId w:val="14"/>
  </w:num>
  <w:num w:numId="7" w16cid:durableId="314379664">
    <w:abstractNumId w:val="9"/>
  </w:num>
  <w:num w:numId="8" w16cid:durableId="2005475196">
    <w:abstractNumId w:val="16"/>
  </w:num>
  <w:num w:numId="9" w16cid:durableId="361908279">
    <w:abstractNumId w:val="7"/>
  </w:num>
  <w:num w:numId="10" w16cid:durableId="313681798">
    <w:abstractNumId w:val="11"/>
  </w:num>
  <w:num w:numId="11" w16cid:durableId="1742826716">
    <w:abstractNumId w:val="6"/>
  </w:num>
  <w:num w:numId="12" w16cid:durableId="466900547">
    <w:abstractNumId w:val="3"/>
  </w:num>
  <w:num w:numId="13" w16cid:durableId="240724070">
    <w:abstractNumId w:val="2"/>
  </w:num>
  <w:num w:numId="14" w16cid:durableId="636492823">
    <w:abstractNumId w:val="1"/>
  </w:num>
  <w:num w:numId="15" w16cid:durableId="550578071">
    <w:abstractNumId w:val="0"/>
  </w:num>
  <w:num w:numId="16" w16cid:durableId="622268950">
    <w:abstractNumId w:val="13"/>
  </w:num>
  <w:num w:numId="17" w16cid:durableId="726298140">
    <w:abstractNumId w:val="8"/>
  </w:num>
  <w:num w:numId="18" w16cid:durableId="3258683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96"/>
    <w:rsid w:val="000552A3"/>
    <w:rsid w:val="000B4B27"/>
    <w:rsid w:val="00100774"/>
    <w:rsid w:val="001D4AE9"/>
    <w:rsid w:val="0029097C"/>
    <w:rsid w:val="002B1947"/>
    <w:rsid w:val="00397671"/>
    <w:rsid w:val="0040452B"/>
    <w:rsid w:val="00422F2E"/>
    <w:rsid w:val="00434192"/>
    <w:rsid w:val="005E7CEF"/>
    <w:rsid w:val="00666F9E"/>
    <w:rsid w:val="006D435B"/>
    <w:rsid w:val="008E1F75"/>
    <w:rsid w:val="009A5B97"/>
    <w:rsid w:val="009B6783"/>
    <w:rsid w:val="009C4D96"/>
    <w:rsid w:val="00AB29E3"/>
    <w:rsid w:val="00AC5A5E"/>
    <w:rsid w:val="00CC3A7F"/>
    <w:rsid w:val="00CD749A"/>
    <w:rsid w:val="00D15620"/>
    <w:rsid w:val="00D54F24"/>
    <w:rsid w:val="00DD0931"/>
    <w:rsid w:val="00E2268F"/>
    <w:rsid w:val="00E94449"/>
    <w:rsid w:val="00FA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14EE1"/>
  <w15:chartTrackingRefBased/>
  <w15:docId w15:val="{F240107F-21E0-4748-AC11-FD25E38D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F2E"/>
  </w:style>
  <w:style w:type="paragraph" w:styleId="Heading1">
    <w:name w:val="heading 1"/>
    <w:basedOn w:val="Normal"/>
    <w:next w:val="Normal"/>
    <w:link w:val="Heading1Char"/>
    <w:uiPriority w:val="1"/>
    <w:qFormat/>
    <w:rsid w:val="009C4D96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C4D96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9C4D96"/>
    <w:rPr>
      <w:rFonts w:asciiTheme="majorHAnsi" w:eastAsiaTheme="majorEastAsia" w:hAnsiTheme="majorHAnsi" w:cstheme="majorBidi"/>
      <w:b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rsid w:val="009C4D96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9C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in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403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Dhiman</dc:creator>
  <cp:keywords/>
  <dc:description/>
  <cp:lastModifiedBy>Nitin Dhiman</cp:lastModifiedBy>
  <cp:revision>2</cp:revision>
  <dcterms:created xsi:type="dcterms:W3CDTF">2023-12-23T10:01:00Z</dcterms:created>
  <dcterms:modified xsi:type="dcterms:W3CDTF">2023-12-25T11:29:00Z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